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  <w:gridCol w:w="252"/>
      </w:tblGrid>
      <w:tr w:rsidR="005273D5" w14:paraId="7AD324BD" w14:textId="77777777" w:rsidTr="00937C54">
        <w:trPr>
          <w:gridAfter w:val="1"/>
          <w:wAfter w:w="252" w:type="dxa"/>
        </w:trPr>
        <w:tc>
          <w:tcPr>
            <w:tcW w:w="11052" w:type="dxa"/>
          </w:tcPr>
          <w:p w14:paraId="3129F11B" w14:textId="3C6F01C8" w:rsidR="005273D5" w:rsidRPr="00AF1A58" w:rsidRDefault="0033226E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0" w:name="_Toc125944644"/>
            <w:r>
              <w:rPr>
                <w:rStyle w:val="Strong"/>
              </w:rPr>
              <w:t>Loads and Fixtures</w:t>
            </w:r>
            <w:bookmarkEnd w:id="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33226E" w14:paraId="4CE2A884" w14:textId="77777777" w:rsidTr="005634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1135474" w14:textId="210F7C2F" w:rsidR="0033226E" w:rsidRPr="004E282D" w:rsidRDefault="0033226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D9BB018" w14:textId="4935FDE0" w:rsidR="0033226E" w:rsidRPr="004E282D" w:rsidRDefault="003322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2CFE721" w14:textId="783D1C72" w:rsidR="0033226E" w:rsidRPr="004E282D" w:rsidRDefault="003322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33226E" w14:paraId="5012257E" w14:textId="77777777" w:rsidTr="00335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E67AD64" w14:textId="51C68AF6" w:rsidR="0033226E" w:rsidRPr="00AD5FBA" w:rsidRDefault="0033226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A739C36" w14:textId="0E553752" w:rsidR="0033226E" w:rsidRPr="006208CB" w:rsidRDefault="0033226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637F783" wp14:editId="7120F085">
                        <wp:extent cx="1772285" cy="906145"/>
                        <wp:effectExtent l="0" t="0" r="0" b="825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06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33226E" w14:paraId="0CE206A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AE0799B" w14:textId="0D860558" w:rsidR="0033226E" w:rsidRPr="00BE6656" w:rsidRDefault="0033226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0A60A32" w14:textId="6987C5C0" w:rsidR="0033226E" w:rsidRPr="00154A1A" w:rsidRDefault="003322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face(s)</w:t>
                        </w:r>
                      </w:p>
                    </w:tc>
                  </w:tr>
                  <w:tr w:rsidR="0033226E" w14:paraId="24441A1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69F30AA" w14:textId="63A96ACC" w:rsidR="0033226E" w:rsidRDefault="0033226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41AD401" w14:textId="757305C6" w:rsidR="0033226E" w:rsidRDefault="003322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40F0A7E" w14:textId="77777777" w:rsidR="0033226E" w:rsidRPr="004C6DEB" w:rsidRDefault="0033226E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1C772CD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3352292" w14:textId="298250E6" w:rsidR="003F154A" w:rsidRPr="003F154A" w:rsidRDefault="0033226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6CF85EE1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87C260A" w14:textId="7C90DE6C" w:rsidR="003F154A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DCC0FCC" w14:textId="2C676618" w:rsidR="003F154A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886C77F" w14:textId="2DF7E5F6" w:rsidR="003F154A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5A02A6E" w14:textId="4FB51C75" w:rsidR="003F154A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C8888E5" w14:textId="274F2EFA" w:rsidR="003F154A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41BFB0B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F5CC598" w14:textId="173DA0C7" w:rsidR="003F154A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5150267" w14:textId="63F8908E" w:rsidR="003F154A" w:rsidRPr="00EF37BF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-0.16123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20A0D5F" w14:textId="7293466B" w:rsidR="003F154A" w:rsidRPr="00EF37BF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2,499.99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AFDB58" w14:textId="33774A28" w:rsidR="003F154A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-0.136569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37E6CAC" w14:textId="2C3971ED" w:rsidR="003F154A" w:rsidRPr="00EF37BF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2,499.99</w:t>
                        </w:r>
                      </w:p>
                    </w:tc>
                  </w:tr>
                  <w:tr w:rsidR="00935682" w14:paraId="0855BE54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7AB8E0" w14:textId="324DB428" w:rsidR="00935682" w:rsidRDefault="003322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F134816" w14:textId="51CE8761" w:rsidR="00935682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1C13E3E" w14:textId="1701664B" w:rsidR="00935682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D7DD0F4" w14:textId="0264A372" w:rsidR="00935682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EC5E100" w14:textId="32D4506A" w:rsidR="00935682" w:rsidRDefault="003322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C7363C5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B8C1470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33226E" w14:paraId="0885DCD6" w14:textId="77777777" w:rsidTr="005B6C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7F8F117" w14:textId="61B6AC45" w:rsidR="0033226E" w:rsidRPr="004E282D" w:rsidRDefault="0033226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445E87B" w14:textId="510D64F2" w:rsidR="0033226E" w:rsidRPr="004E282D" w:rsidRDefault="003322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87340B3" w14:textId="6C21E2B1" w:rsidR="0033226E" w:rsidRPr="004E282D" w:rsidRDefault="003322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33226E" w14:paraId="25F8A509" w14:textId="77777777" w:rsidTr="00FA34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275AE00" w14:textId="5D085B4D" w:rsidR="0033226E" w:rsidRPr="00F42DD1" w:rsidRDefault="0033226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47A0E894" w14:textId="41B95E12" w:rsidR="0033226E" w:rsidRPr="006208CB" w:rsidRDefault="0033226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F5A9EF8" wp14:editId="6A0F3AD9">
                        <wp:extent cx="1907540" cy="97472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74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3226E" w14:paraId="762167A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C8CFD17" w14:textId="0216F43E" w:rsidR="0033226E" w:rsidRPr="00BE6656" w:rsidRDefault="0033226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7D65FAD" w14:textId="45A4B315" w:rsidR="0033226E" w:rsidRPr="00B77EA3" w:rsidRDefault="003322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33226E" w14:paraId="4955B3E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A5E4C21" w14:textId="77E443BE" w:rsidR="0033226E" w:rsidRDefault="0033226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E9B5D44" w14:textId="0B07B627" w:rsidR="0033226E" w:rsidRDefault="003322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33226E" w14:paraId="2D8C36A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259000F" w14:textId="77188B10" w:rsidR="0033226E" w:rsidRDefault="0033226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B642FD7" w14:textId="039BD715" w:rsidR="0033226E" w:rsidRDefault="003322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2,500 N</w:t>
                        </w:r>
                      </w:p>
                    </w:tc>
                  </w:tr>
                </w:tbl>
                <w:p w14:paraId="31A51A8F" w14:textId="77777777" w:rsidR="0033226E" w:rsidRDefault="0033226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76CFA83" w14:textId="2E43F8DB" w:rsidR="005273D5" w:rsidRDefault="005273D5" w:rsidP="000A7C6B">
            <w:pPr>
              <w:rPr>
                <w:rStyle w:val="Strong"/>
              </w:rPr>
            </w:pPr>
          </w:p>
        </w:tc>
      </w:tr>
      <w:tr w:rsidR="005F5B79" w14:paraId="2388C700" w14:textId="77777777" w:rsidTr="00937C5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900"/>
        </w:trPr>
        <w:tc>
          <w:tcPr>
            <w:tcW w:w="1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81A88" w14:textId="25EA6D0B" w:rsidR="005F5B79" w:rsidRDefault="0033226E" w:rsidP="000A7C6B">
            <w:pPr>
              <w:pStyle w:val="Heading1"/>
              <w:outlineLvl w:val="0"/>
            </w:pPr>
            <w:bookmarkStart w:id="1" w:name="_Toc125944649"/>
            <w:r>
              <w:t xml:space="preserve">Resultant </w:t>
            </w:r>
            <w:proofErr w:type="gramStart"/>
            <w:r>
              <w:t>Forces</w:t>
            </w:r>
            <w:bookmarkEnd w:id="1"/>
            <w:r w:rsidR="00937C54">
              <w:t xml:space="preserve"> :</w:t>
            </w:r>
            <w:proofErr w:type="gramEnd"/>
          </w:p>
          <w:p w14:paraId="414EB962" w14:textId="327E75D1" w:rsidR="005F5B79" w:rsidRPr="000B04D4" w:rsidRDefault="0033226E" w:rsidP="000A7C6B">
            <w:pPr>
              <w:pStyle w:val="Heading2"/>
              <w:outlineLvl w:val="1"/>
            </w:pPr>
            <w:r>
              <w:t xml:space="preserve">Reaction </w:t>
            </w:r>
            <w:proofErr w:type="gramStart"/>
            <w:r>
              <w:t>forces</w:t>
            </w:r>
            <w:r w:rsidR="00937C54">
              <w:rPr>
                <w:rFonts w:hint="cs"/>
                <w:rtl/>
              </w:rPr>
              <w:t xml:space="preserve"> </w:t>
            </w:r>
            <w:r w:rsidR="00937C54">
              <w:t xml:space="preserve"> :</w:t>
            </w:r>
            <w:proofErr w:type="gram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1AD123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2AC6B0" w14:textId="72D5E639" w:rsidR="005F5B79" w:rsidRDefault="0033226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814F87E" w14:textId="674DB19D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78E0091" w14:textId="60FF6169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B8B22F" w14:textId="332109FB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198AA6A" w14:textId="200F14B3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8CE695E" w14:textId="32E829D0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0D8FB0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A0A45E" w14:textId="12EE07D4" w:rsidR="005F5B79" w:rsidRPr="004D2956" w:rsidRDefault="0033226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CE8290" w14:textId="2AA3BBD0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73B50A" w14:textId="4048E6B1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-0.16123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2F51B99" w14:textId="15889FDA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2,499.99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3083B1" w14:textId="7D99CB79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-0.136569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38DF3C" w14:textId="0F98EAA1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2,499.99</w:t>
                  </w:r>
                </w:p>
              </w:tc>
            </w:tr>
          </w:tbl>
          <w:p w14:paraId="1F224768" w14:textId="46F8333E" w:rsidR="005F5B79" w:rsidRPr="000B04D4" w:rsidRDefault="0033226E" w:rsidP="000A7C6B">
            <w:pPr>
              <w:pStyle w:val="Heading2"/>
              <w:outlineLvl w:val="1"/>
            </w:pPr>
            <w:r>
              <w:t xml:space="preserve">Reaction </w:t>
            </w:r>
            <w:proofErr w:type="gramStart"/>
            <w:r>
              <w:t>Moments</w:t>
            </w:r>
            <w:r w:rsidR="00937C54">
              <w:t xml:space="preserve"> :</w:t>
            </w:r>
            <w:proofErr w:type="gram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AA97C1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1A25CC" w14:textId="1EBDA3E6" w:rsidR="005F5B79" w:rsidRDefault="0033226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28A6E3" w14:textId="6580379F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9973543" w14:textId="2C9D3F1B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E30A0E" w14:textId="30B1B90F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059633" w14:textId="35F8453A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65FF792" w14:textId="4643F604" w:rsidR="005F5B79" w:rsidRDefault="003322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4CC587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0A9FAE" w14:textId="6C456314" w:rsidR="005F5B79" w:rsidRPr="004D2956" w:rsidRDefault="0033226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9C8C76" w14:textId="02E2C899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C551D4" w14:textId="278AB432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E0E605" w14:textId="2D154F7D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E5038A" w14:textId="1084964B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C5A80B" w14:textId="3841CFF2" w:rsidR="005F5B79" w:rsidRPr="004D2956" w:rsidRDefault="003322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E6B4025" w14:textId="77777777" w:rsidR="005F5B79" w:rsidRDefault="005F5B79" w:rsidP="000A7C6B"/>
        </w:tc>
      </w:tr>
      <w:tr w:rsidR="005F5B79" w14:paraId="6A5ABA5C" w14:textId="77777777" w:rsidTr="00937C5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1"/>
        </w:trPr>
        <w:tc>
          <w:tcPr>
            <w:tcW w:w="11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712B5" w14:textId="2525F067" w:rsidR="00C6072D" w:rsidRPr="000B04D4" w:rsidRDefault="0033226E" w:rsidP="00C6072D">
            <w:pPr>
              <w:pStyle w:val="Heading2"/>
              <w:outlineLvl w:val="1"/>
            </w:pPr>
            <w:bookmarkStart w:id="2" w:name="_Toc243733151"/>
            <w:bookmarkStart w:id="3" w:name="_Toc245020119"/>
            <w:bookmarkStart w:id="4" w:name="_Toc245020151"/>
            <w:r>
              <w:t xml:space="preserve">Free body </w:t>
            </w:r>
            <w:proofErr w:type="gramStart"/>
            <w:r>
              <w:t>forces</w:t>
            </w:r>
            <w:r w:rsidR="00937C54">
              <w:t xml:space="preserve"> :</w:t>
            </w:r>
            <w:proofErr w:type="gramEnd"/>
            <w:r w:rsidR="00937C54">
              <w:t xml:space="preserve"> 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ED314A6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A57D13" w14:textId="68D6356F" w:rsidR="00C6072D" w:rsidRDefault="0033226E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BC1B25" w14:textId="2EEAF56D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46A1ABB" w14:textId="02ADE201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5904BEF" w14:textId="238FE7A7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BBDB4B1" w14:textId="14482AC1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7C9ABDE" w14:textId="2DB0E073" w:rsidR="00C6072D" w:rsidRDefault="0033226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85EA891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CC1C90" w14:textId="7CCCD6DC" w:rsidR="00C6072D" w:rsidRPr="004D2956" w:rsidRDefault="0033226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70AE9B" w14:textId="06D612D8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E75889" w14:textId="63C3EDB1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0.19792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3C4CA6" w14:textId="62B6BE9E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1.8234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553DB8" w14:textId="2F9CE244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0.393877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2D8547" w14:textId="759F6D5F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1.87593</w:t>
                  </w:r>
                </w:p>
              </w:tc>
            </w:tr>
          </w:tbl>
          <w:p w14:paraId="7275B038" w14:textId="5FEB3BA9" w:rsidR="00C6072D" w:rsidRPr="000B04D4" w:rsidRDefault="0033226E" w:rsidP="00C6072D">
            <w:pPr>
              <w:pStyle w:val="Heading2"/>
              <w:outlineLvl w:val="1"/>
            </w:pPr>
            <w:r>
              <w:t xml:space="preserve">Free body </w:t>
            </w:r>
            <w:proofErr w:type="gramStart"/>
            <w:r>
              <w:t>moments</w:t>
            </w:r>
            <w:r w:rsidR="00937C54">
              <w:t xml:space="preserve"> :</w:t>
            </w:r>
            <w:proofErr w:type="gram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463A9FE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F6439D" w14:textId="49796A7D" w:rsidR="00C6072D" w:rsidRDefault="0033226E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D8CADD6" w14:textId="0AD06EC3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F5AF61" w14:textId="36FF619F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455DE66" w14:textId="1830939A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41D7CD" w14:textId="578D376D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00D120" w14:textId="7E8847D3" w:rsidR="00C6072D" w:rsidRDefault="003322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2A0A46D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7D484C" w14:textId="51F707BD" w:rsidR="00C6072D" w:rsidRPr="004D2956" w:rsidRDefault="0033226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4B48F9" w14:textId="7935D5E0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3B6F98" w14:textId="7E50ED85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34ECDD" w14:textId="1A9B3864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6FC18A" w14:textId="5F942B1C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608A27" w14:textId="4D38619D" w:rsidR="00C6072D" w:rsidRPr="004D2956" w:rsidRDefault="003322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4DA5BD44" w14:textId="71F75876" w:rsidR="005F5B79" w:rsidRDefault="005F5B79" w:rsidP="000A7C6B"/>
        </w:tc>
      </w:tr>
      <w:bookmarkEnd w:id="2"/>
      <w:bookmarkEnd w:id="3"/>
      <w:bookmarkEnd w:id="4"/>
    </w:tbl>
    <w:p w14:paraId="35AC4166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278266A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48376F9" w14:textId="0641A54C" w:rsidR="00EC2432" w:rsidRDefault="00EC2432" w:rsidP="0033226E"/>
        </w:tc>
      </w:tr>
    </w:tbl>
    <w:p w14:paraId="0666A95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2C2288E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B7C548A" w14:textId="20D61E07" w:rsidR="00EC2432" w:rsidRDefault="0033226E" w:rsidP="000A7C6B">
            <w:pPr>
              <w:pStyle w:val="Heading1"/>
              <w:outlineLvl w:val="0"/>
            </w:pPr>
            <w:bookmarkStart w:id="5" w:name="_Toc125944651"/>
            <w:bookmarkStart w:id="6" w:name="_Toc243733152"/>
            <w:bookmarkStart w:id="7" w:name="_Toc245020120"/>
            <w:bookmarkStart w:id="8" w:name="_Toc245020152"/>
            <w:r>
              <w:lastRenderedPageBreak/>
              <w:t>Study Results</w:t>
            </w:r>
            <w:bookmarkEnd w:id="5"/>
          </w:p>
          <w:p w14:paraId="3A2CBFC7" w14:textId="55E4E1AD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33226E" w14:paraId="60DAD4B2" w14:textId="77777777" w:rsidTr="001226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75886F" w14:textId="089E2D23" w:rsidR="0033226E" w:rsidRDefault="0033226E" w:rsidP="0033226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FFEBA9" w14:textId="3AC6D344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0063FF" w14:textId="37415CD0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20910EA" w14:textId="47A86A06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3226E" w14:paraId="5360769F" w14:textId="77777777" w:rsidTr="001226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1E9BE3" w14:textId="2A233ED1" w:rsidR="0033226E" w:rsidRPr="004D2956" w:rsidRDefault="0033226E" w:rsidP="0033226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4F2A89" w14:textId="61F02191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4019DF" w14:textId="77777777" w:rsidR="0033226E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4.504e-04N/mm^2 (MPa)</w:t>
                  </w:r>
                </w:p>
                <w:p w14:paraId="3B1F7FCB" w14:textId="602D5547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9706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C1307E" w14:textId="77777777" w:rsidR="0033226E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1.010e+02N/mm^2 (MPa)</w:t>
                  </w:r>
                </w:p>
                <w:p w14:paraId="42766729" w14:textId="686E0E2A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20652</w:t>
                  </w:r>
                </w:p>
              </w:tc>
            </w:tr>
            <w:tr w:rsidR="0033226E" w14:paraId="76E40F25" w14:textId="77777777" w:rsidTr="001226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B38CBA" w14:textId="30A69DFB" w:rsidR="0033226E" w:rsidRDefault="0033226E" w:rsidP="0033226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30774F0" wp14:editId="602C3348">
                        <wp:extent cx="6646545" cy="3397250"/>
                        <wp:effectExtent l="0" t="0" r="1905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2A82AE" w14:textId="27368039" w:rsidR="0033226E" w:rsidRPr="004D2956" w:rsidRDefault="0033226E" w:rsidP="003322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Steering bearing plate-Static 1-Stress-Stress1</w:t>
                  </w:r>
                </w:p>
              </w:tc>
            </w:tr>
          </w:tbl>
          <w:p w14:paraId="48B29944" w14:textId="2625F8A7" w:rsidR="0033226E" w:rsidRDefault="0033226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33226E" w14:paraId="2B35BF09" w14:textId="77777777" w:rsidTr="001226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F69917" w14:textId="22CABA66" w:rsidR="0033226E" w:rsidRDefault="0033226E" w:rsidP="0033226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5BCE9C" w14:textId="60EF2985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122CE8" w14:textId="1C2FB5BC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A51B265" w14:textId="708C8E14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3226E" w14:paraId="04A4260F" w14:textId="77777777" w:rsidTr="001226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7EE76F0" w14:textId="658F679D" w:rsidR="0033226E" w:rsidRPr="004D2956" w:rsidRDefault="0033226E" w:rsidP="0033226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55B7A5" w14:textId="56A39B61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436BE8" w14:textId="77777777" w:rsidR="0033226E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D730258" w14:textId="6E8F588E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D4C1FF" w14:textId="77777777" w:rsidR="0033226E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4.806e-02mm</w:t>
                  </w:r>
                </w:p>
                <w:p w14:paraId="502DB5CC" w14:textId="742335B7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363</w:t>
                  </w:r>
                </w:p>
              </w:tc>
            </w:tr>
            <w:tr w:rsidR="0033226E" w14:paraId="715C21B0" w14:textId="77777777" w:rsidTr="001226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54C3D9" w14:textId="34BCE54A" w:rsidR="0033226E" w:rsidRDefault="0033226E" w:rsidP="0033226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DB50FE3" wp14:editId="33DE0BEA">
                        <wp:extent cx="6646545" cy="3397250"/>
                        <wp:effectExtent l="0" t="0" r="1905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EA30BA" w14:textId="71BBFE8C" w:rsidR="0033226E" w:rsidRPr="004D2956" w:rsidRDefault="0033226E" w:rsidP="003322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Steering bearing plate-Static 1-Displacement-Displacement1</w:t>
                  </w:r>
                </w:p>
              </w:tc>
            </w:tr>
          </w:tbl>
          <w:p w14:paraId="19C0DC09" w14:textId="76856022" w:rsidR="0033226E" w:rsidRDefault="0033226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33226E" w14:paraId="19134FF7" w14:textId="77777777" w:rsidTr="001226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E615D1" w14:textId="1B5C6E0B" w:rsidR="0033226E" w:rsidRDefault="0033226E" w:rsidP="0033226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DFA50E" w14:textId="5A98CF09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CBD16B" w14:textId="6E6DF3C8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52DCCB7" w14:textId="06076742" w:rsidR="0033226E" w:rsidRDefault="0033226E" w:rsidP="003322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3226E" w14:paraId="2C602AD8" w14:textId="77777777" w:rsidTr="001226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4EF7526" w14:textId="5ABCF51C" w:rsidR="0033226E" w:rsidRPr="004D2956" w:rsidRDefault="0033226E" w:rsidP="0033226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6DF20B" w14:textId="04F8BE99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39E313" w14:textId="77777777" w:rsidR="0033226E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1.795e-09</w:t>
                  </w:r>
                </w:p>
                <w:p w14:paraId="31EB7586" w14:textId="32C9313C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3587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20D0AA" w14:textId="77777777" w:rsidR="0033226E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2.801e-04</w:t>
                  </w:r>
                </w:p>
                <w:p w14:paraId="3108743E" w14:textId="03F1D597" w:rsidR="0033226E" w:rsidRPr="004D2956" w:rsidRDefault="0033226E" w:rsidP="003322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12603</w:t>
                  </w:r>
                </w:p>
              </w:tc>
            </w:tr>
            <w:tr w:rsidR="0033226E" w14:paraId="59CADD87" w14:textId="77777777" w:rsidTr="001226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585C6A" w14:textId="3E129FD2" w:rsidR="0033226E" w:rsidRDefault="0033226E" w:rsidP="0033226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8A1B58" wp14:editId="5B9C1328">
                        <wp:extent cx="6646545" cy="3397250"/>
                        <wp:effectExtent l="0" t="0" r="1905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9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DE0DF9" w14:textId="11FA0CA9" w:rsidR="0033226E" w:rsidRPr="004D2956" w:rsidRDefault="0033226E" w:rsidP="003322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Steering bearing plate-Static 1-Strain-Strain1</w:t>
                  </w:r>
                </w:p>
              </w:tc>
            </w:tr>
          </w:tbl>
          <w:p w14:paraId="75C5FAA6" w14:textId="77777777" w:rsidR="0033226E" w:rsidRPr="000B04D4" w:rsidRDefault="0033226E" w:rsidP="000A7C6B"/>
          <w:bookmarkEnd w:id="6"/>
          <w:bookmarkEnd w:id="7"/>
          <w:bookmarkEnd w:id="8"/>
          <w:p w14:paraId="439CD5C8" w14:textId="7AEF09AD" w:rsidR="00EC2432" w:rsidRDefault="00EC2432" w:rsidP="000A7C6B"/>
        </w:tc>
      </w:tr>
    </w:tbl>
    <w:p w14:paraId="1D9AB3B1" w14:textId="77777777" w:rsidR="000B1701" w:rsidRDefault="000B1701" w:rsidP="000B1701"/>
    <w:sectPr w:rsidR="000B1701" w:rsidSect="0033226E">
      <w:footerReference w:type="default" r:id="rId12"/>
      <w:footerReference w:type="first" r:id="rId13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249D" w14:textId="77777777" w:rsidR="00BD1784" w:rsidRDefault="00BD1784" w:rsidP="00F25CD7">
      <w:pPr>
        <w:spacing w:after="0" w:line="240" w:lineRule="auto"/>
      </w:pPr>
      <w:r>
        <w:separator/>
      </w:r>
    </w:p>
  </w:endnote>
  <w:endnote w:type="continuationSeparator" w:id="0">
    <w:p w14:paraId="4D0ECA4C" w14:textId="77777777" w:rsidR="00BD1784" w:rsidRDefault="00BD178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6F255E5C" w14:textId="77777777" w:rsidTr="003E1AE9">
      <w:tc>
        <w:tcPr>
          <w:tcW w:w="867" w:type="pct"/>
        </w:tcPr>
        <w:p w14:paraId="7DEAD330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20F2E81" wp14:editId="7B780418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4B4C263" w14:textId="60F2867C" w:rsidR="00DC4D2F" w:rsidRDefault="0033226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59223D0" w14:textId="47802888" w:rsidR="00DC4D2F" w:rsidRDefault="0033226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Steering bearing plate</w:t>
          </w:r>
        </w:p>
      </w:tc>
      <w:tc>
        <w:tcPr>
          <w:tcW w:w="0" w:type="auto"/>
          <w:vAlign w:val="bottom"/>
        </w:tcPr>
        <w:p w14:paraId="22749FDB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7A1EC68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442CD54" w14:textId="77777777" w:rsidTr="00BF0BC4">
      <w:tc>
        <w:tcPr>
          <w:tcW w:w="1908" w:type="dxa"/>
        </w:tcPr>
        <w:p w14:paraId="44A63200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64208E0" wp14:editId="6E5B5276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6D91214" w14:textId="7FB7DE2D" w:rsidR="00DC4D2F" w:rsidRDefault="0033226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0974835" w14:textId="0A014D50" w:rsidR="00DC4D2F" w:rsidRDefault="0033226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Steering bearing plate</w:t>
          </w:r>
        </w:p>
      </w:tc>
      <w:tc>
        <w:tcPr>
          <w:tcW w:w="360" w:type="dxa"/>
          <w:vAlign w:val="bottom"/>
        </w:tcPr>
        <w:p w14:paraId="06B9E2EA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1CBCA56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4CD9" w14:textId="77777777" w:rsidR="00BD1784" w:rsidRDefault="00BD1784" w:rsidP="00F25CD7">
      <w:pPr>
        <w:spacing w:after="0" w:line="240" w:lineRule="auto"/>
      </w:pPr>
      <w:r>
        <w:separator/>
      </w:r>
    </w:p>
  </w:footnote>
  <w:footnote w:type="continuationSeparator" w:id="0">
    <w:p w14:paraId="458727D4" w14:textId="77777777" w:rsidR="00BD1784" w:rsidRDefault="00BD1784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6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226E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37C54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1784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5B27"/>
  <w15:docId w15:val="{C9CE7AED-98AA-482E-91FC-85934B87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s\Desktop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Mahmoud Ayman</dc:creator>
  <cp:lastModifiedBy>Abd-Elrhman Omar Abd-Elhalem Abd-Elhafez Sallam 1806923</cp:lastModifiedBy>
  <cp:revision>2</cp:revision>
  <dcterms:created xsi:type="dcterms:W3CDTF">2023-01-30T02:16:00Z</dcterms:created>
  <dcterms:modified xsi:type="dcterms:W3CDTF">2023-01-31T13:38:00Z</dcterms:modified>
</cp:coreProperties>
</file>