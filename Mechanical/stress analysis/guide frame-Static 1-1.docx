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C1C1" w14:textId="77777777" w:rsidR="005273D5" w:rsidRDefault="005273D5" w:rsidP="006518B5"/>
    <w:tbl>
      <w:tblPr>
        <w:tblStyle w:val="TableGrid"/>
        <w:tblW w:w="11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  <w:gridCol w:w="252"/>
      </w:tblGrid>
      <w:tr w:rsidR="005273D5" w14:paraId="2D346CFE" w14:textId="77777777" w:rsidTr="00EE27F9">
        <w:trPr>
          <w:gridAfter w:val="1"/>
          <w:wAfter w:w="252" w:type="dxa"/>
        </w:trPr>
        <w:tc>
          <w:tcPr>
            <w:tcW w:w="11052" w:type="dxa"/>
          </w:tcPr>
          <w:p w14:paraId="1758AE6E" w14:textId="1AD6CDDA" w:rsidR="005273D5" w:rsidRPr="00AF1A58" w:rsidRDefault="001314EB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5981324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314EB" w14:paraId="2BADF979" w14:textId="77777777" w:rsidTr="00BA7E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02876F9" w14:textId="1C114EE2" w:rsidR="001314EB" w:rsidRPr="004E282D" w:rsidRDefault="001314E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B690419" w14:textId="65EB3401" w:rsidR="001314EB" w:rsidRPr="004E282D" w:rsidRDefault="001314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3B902D2" w14:textId="5941327C" w:rsidR="001314EB" w:rsidRPr="004E282D" w:rsidRDefault="001314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314EB" w14:paraId="6A3BC6D5" w14:textId="77777777" w:rsidTr="00125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C485FDD" w14:textId="267AB1F2" w:rsidR="001314EB" w:rsidRPr="00AD5FBA" w:rsidRDefault="001314E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F927103" w14:textId="2385DB77" w:rsidR="001314EB" w:rsidRPr="006208CB" w:rsidRDefault="001314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1412CC2" wp14:editId="46AEE328">
                        <wp:extent cx="1772285" cy="1139190"/>
                        <wp:effectExtent l="0" t="0" r="0" b="381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3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314EB" w14:paraId="682A60E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67DCEE8" w14:textId="35415453" w:rsidR="001314EB" w:rsidRPr="00BE6656" w:rsidRDefault="001314E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37770AD" w14:textId="264CC9A6" w:rsidR="001314EB" w:rsidRPr="00154A1A" w:rsidRDefault="001314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1314EB" w14:paraId="417C727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7AB85E1" w14:textId="5E404D4B" w:rsidR="001314EB" w:rsidRDefault="001314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3BC188" w14:textId="63E21F12" w:rsidR="001314EB" w:rsidRDefault="001314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2A1F4DF" w14:textId="77777777" w:rsidR="001314EB" w:rsidRPr="004C6DEB" w:rsidRDefault="001314E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DD1B04F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247BF96" w14:textId="3DA02648" w:rsidR="003F154A" w:rsidRPr="003F154A" w:rsidRDefault="001314EB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8A21E76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58D87AD" w14:textId="6BC76C54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19ADBCE" w14:textId="28E8E991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CEF2D27" w14:textId="7DAFA69F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EA3F74D" w14:textId="227ED362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3532AEA" w14:textId="2B3FF9B8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1469BC7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E776B56" w14:textId="702D0566" w:rsidR="003F154A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5D8D40" w14:textId="3A5A598F" w:rsidR="003F154A" w:rsidRPr="00EF37BF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-6.10352e-05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E007CE9" w14:textId="24986571" w:rsidR="003F154A" w:rsidRPr="00EF37BF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-1.81198e-05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C4B404" w14:textId="3A33B590" w:rsidR="003F154A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-8,000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C3AA7DC" w14:textId="5E0D6DC7" w:rsidR="003F154A" w:rsidRPr="00EF37BF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8,000</w:t>
                        </w:r>
                      </w:p>
                    </w:tc>
                  </w:tr>
                  <w:tr w:rsidR="00935682" w14:paraId="10F88183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CD3210C" w14:textId="0A350BE0" w:rsidR="00935682" w:rsidRDefault="001314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AA797AA" w14:textId="372A91D9" w:rsidR="00935682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72011D" w14:textId="05785E05" w:rsidR="00935682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2A1A3C1" w14:textId="6CC931B2" w:rsidR="00935682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E14045E" w14:textId="44394655" w:rsidR="00935682" w:rsidRDefault="001314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88D3FB4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065B154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314EB" w14:paraId="136CE2D1" w14:textId="77777777" w:rsidTr="00333A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85082D6" w14:textId="5687A4E4" w:rsidR="001314EB" w:rsidRPr="004E282D" w:rsidRDefault="001314E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3B822BD" w14:textId="68329519" w:rsidR="001314EB" w:rsidRPr="004E282D" w:rsidRDefault="001314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C083F2F" w14:textId="3E19EF62" w:rsidR="001314EB" w:rsidRPr="004E282D" w:rsidRDefault="001314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314EB" w14:paraId="1F7CD4EA" w14:textId="77777777" w:rsidTr="00D30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3461F67" w14:textId="42F3B058" w:rsidR="001314EB" w:rsidRPr="00F42DD1" w:rsidRDefault="001314E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442F8417" w14:textId="16AAAF9F" w:rsidR="001314EB" w:rsidRPr="006208CB" w:rsidRDefault="001314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D20343D" wp14:editId="41051D27">
                        <wp:extent cx="1907540" cy="122618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26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314EB" w14:paraId="654D8CE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30E4C57" w14:textId="2C6BBC04" w:rsidR="001314EB" w:rsidRPr="00BE6656" w:rsidRDefault="001314E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6938B24" w14:textId="3C189DE0" w:rsidR="001314EB" w:rsidRPr="00B77EA3" w:rsidRDefault="001314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1314EB" w14:paraId="1A91912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F8D5A2" w14:textId="5D7AE1AE" w:rsidR="001314EB" w:rsidRDefault="001314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028715C" w14:textId="4E30BFDB" w:rsidR="001314EB" w:rsidRDefault="001314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1314EB" w14:paraId="2B5EFCD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70E0DB" w14:textId="7615A076" w:rsidR="001314EB" w:rsidRDefault="001314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36F2EB1" w14:textId="36B9B419" w:rsidR="001314EB" w:rsidRDefault="001314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4,000 N</w:t>
                        </w:r>
                      </w:p>
                    </w:tc>
                  </w:tr>
                </w:tbl>
                <w:p w14:paraId="29619423" w14:textId="77777777" w:rsidR="001314EB" w:rsidRDefault="001314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96E07F8" w14:textId="605FF7D8" w:rsidR="005273D5" w:rsidRDefault="005273D5" w:rsidP="000A7C6B">
            <w:pPr>
              <w:rPr>
                <w:rStyle w:val="Strong"/>
              </w:rPr>
            </w:pPr>
          </w:p>
        </w:tc>
      </w:tr>
      <w:tr w:rsidR="005F5B79" w14:paraId="279B19C4" w14:textId="77777777" w:rsidTr="00EE27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900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0B0" w14:textId="6D7AF918" w:rsidR="005F5B79" w:rsidRDefault="001314EB" w:rsidP="000A7C6B">
            <w:pPr>
              <w:pStyle w:val="Heading1"/>
              <w:outlineLvl w:val="0"/>
            </w:pPr>
            <w:bookmarkStart w:id="1" w:name="_Toc125981329"/>
            <w:r>
              <w:t xml:space="preserve">Resultant </w:t>
            </w:r>
            <w:proofErr w:type="gramStart"/>
            <w:r>
              <w:t>Forces</w:t>
            </w:r>
            <w:bookmarkEnd w:id="1"/>
            <w:r w:rsidR="00EE27F9">
              <w:t xml:space="preserve"> :</w:t>
            </w:r>
            <w:proofErr w:type="gramEnd"/>
          </w:p>
          <w:p w14:paraId="123D64C4" w14:textId="7A0DB451" w:rsidR="005F5B79" w:rsidRPr="000B04D4" w:rsidRDefault="001314EB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forces</w:t>
            </w:r>
            <w:r w:rsidR="00EE27F9">
              <w:t xml:space="preserve"> :</w:t>
            </w:r>
            <w:proofErr w:type="gram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759D41F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4F68DA" w14:textId="719B3888" w:rsidR="005F5B79" w:rsidRDefault="001314E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764F21" w14:textId="5B9B5AA5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C6A052" w14:textId="40D32432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014307" w14:textId="221782F8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8754A31" w14:textId="6BE6188A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6AC3428" w14:textId="7D0FC72C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E5712D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2B9130" w14:textId="6AD4A35A" w:rsidR="005F5B79" w:rsidRPr="004D2956" w:rsidRDefault="001314E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6DB5CF" w14:textId="71F16326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E471BC" w14:textId="7F2067BB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-6.10352e-05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EC013A" w14:textId="7B0823EE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-1.81198e-05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F7F64C" w14:textId="754852C7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-8,000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B08E7D" w14:textId="6158ECA0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8,000</w:t>
                  </w:r>
                </w:p>
              </w:tc>
            </w:tr>
          </w:tbl>
          <w:p w14:paraId="2D79F215" w14:textId="6BA2FA11" w:rsidR="005F5B79" w:rsidRPr="000B04D4" w:rsidRDefault="001314EB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Moments</w:t>
            </w:r>
            <w:r w:rsidR="00EE27F9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24E559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48E9C5" w14:textId="21C46995" w:rsidR="005F5B79" w:rsidRDefault="001314E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A3CF1C0" w14:textId="79227CCE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131BA8" w14:textId="4D666484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18CBC2" w14:textId="54B9A279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4D8F24" w14:textId="64AE9C2D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77944BA" w14:textId="62DD0BCA" w:rsidR="005F5B79" w:rsidRDefault="001314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629C07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360FF1" w14:textId="07134E07" w:rsidR="005F5B79" w:rsidRPr="004D2956" w:rsidRDefault="001314E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0E7016" w14:textId="3B1AED10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EEC62C" w14:textId="6C2AEC0D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355914" w14:textId="709AE634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A73EF6" w14:textId="19AA44DD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275662" w14:textId="551A2BA2" w:rsidR="005F5B79" w:rsidRPr="004D2956" w:rsidRDefault="001314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AC9B7BF" w14:textId="77777777" w:rsidR="005F5B79" w:rsidRDefault="005F5B79" w:rsidP="000A7C6B"/>
        </w:tc>
      </w:tr>
      <w:tr w:rsidR="005F5B79" w14:paraId="0C11B2FF" w14:textId="77777777" w:rsidTr="00EE27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45F4" w14:textId="18CCAFAD" w:rsidR="00C6072D" w:rsidRPr="000B04D4" w:rsidRDefault="001314EB" w:rsidP="00C6072D">
            <w:pPr>
              <w:pStyle w:val="Heading2"/>
              <w:outlineLvl w:val="1"/>
            </w:pPr>
            <w:bookmarkStart w:id="2" w:name="_Toc243733151"/>
            <w:bookmarkStart w:id="3" w:name="_Toc245020119"/>
            <w:bookmarkStart w:id="4" w:name="_Toc245020151"/>
            <w:r>
              <w:t xml:space="preserve">Free body </w:t>
            </w:r>
            <w:proofErr w:type="gramStart"/>
            <w:r>
              <w:t>forces</w:t>
            </w:r>
            <w:r w:rsidR="00EE27F9">
              <w:t xml:space="preserve"> :</w:t>
            </w:r>
            <w:proofErr w:type="gram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727DCFC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DE05BA2" w14:textId="7AE68148" w:rsidR="00C6072D" w:rsidRDefault="001314E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284652" w14:textId="1DE10844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1E83FD" w14:textId="32B62EE3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BA76B3" w14:textId="6B647A85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68792F" w14:textId="006B8905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FDD6D8" w14:textId="2ABED421" w:rsidR="00C6072D" w:rsidRDefault="001314E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74DDCC4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557216" w14:textId="77FA9406" w:rsidR="00C6072D" w:rsidRPr="004D2956" w:rsidRDefault="001314E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0674DB" w14:textId="5D06D5D8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BDDE9B" w14:textId="123192A9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5.26852e-05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11D379" w14:textId="08BD2CAB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9.29e-06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EAA9D7" w14:textId="3874343F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0.00831756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82719F" w14:textId="75DCCE53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0.00831773</w:t>
                  </w:r>
                </w:p>
              </w:tc>
            </w:tr>
          </w:tbl>
          <w:p w14:paraId="611B3CB8" w14:textId="5D9B485D" w:rsidR="00C6072D" w:rsidRPr="000B04D4" w:rsidRDefault="001314EB" w:rsidP="00C6072D">
            <w:pPr>
              <w:pStyle w:val="Heading2"/>
              <w:outlineLvl w:val="1"/>
            </w:pPr>
            <w:r>
              <w:t xml:space="preserve">Free body </w:t>
            </w:r>
            <w:proofErr w:type="gramStart"/>
            <w:r>
              <w:t>moments</w:t>
            </w:r>
            <w:r w:rsidR="00EE27F9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812E788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F53FCC" w14:textId="4DB44754" w:rsidR="00C6072D" w:rsidRDefault="001314E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9D76F7" w14:textId="415B498E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E98CF8" w14:textId="563B1C92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D1B227" w14:textId="48C0431E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7AC5483" w14:textId="0286C91E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331755" w14:textId="5670786A" w:rsidR="00C6072D" w:rsidRDefault="001314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662C35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49031A" w14:textId="1821324B" w:rsidR="00C6072D" w:rsidRPr="004D2956" w:rsidRDefault="001314E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08ED37" w14:textId="662193D7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8118B2" w14:textId="34C3F172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9D239B" w14:textId="12DBB296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6BBAF6" w14:textId="07DE3A00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F05E69" w14:textId="33C863EF" w:rsidR="00C6072D" w:rsidRPr="004D2956" w:rsidRDefault="001314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13EAA21" w14:textId="3A589384" w:rsidR="005F5B79" w:rsidRDefault="005F5B79" w:rsidP="000A7C6B"/>
        </w:tc>
      </w:tr>
      <w:bookmarkEnd w:id="2"/>
      <w:bookmarkEnd w:id="3"/>
      <w:bookmarkEnd w:id="4"/>
    </w:tbl>
    <w:p w14:paraId="1E0C8F9F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820CCAF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E6F8A7E" w14:textId="3E1746DA" w:rsidR="00EC2432" w:rsidRDefault="00EC2432" w:rsidP="001314EB"/>
        </w:tc>
      </w:tr>
    </w:tbl>
    <w:p w14:paraId="6D58FEE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B344AC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38FADB" w14:textId="0F1D9139" w:rsidR="00EC2432" w:rsidRDefault="001314EB" w:rsidP="000A7C6B">
            <w:pPr>
              <w:pStyle w:val="Heading1"/>
              <w:outlineLvl w:val="0"/>
            </w:pPr>
            <w:bookmarkStart w:id="5" w:name="_Toc125981331"/>
            <w:bookmarkStart w:id="6" w:name="_Toc243733152"/>
            <w:bookmarkStart w:id="7" w:name="_Toc245020120"/>
            <w:bookmarkStart w:id="8" w:name="_Toc245020152"/>
            <w:r>
              <w:lastRenderedPageBreak/>
              <w:t>Study Results</w:t>
            </w:r>
            <w:bookmarkEnd w:id="5"/>
          </w:p>
          <w:p w14:paraId="35797507" w14:textId="5C1A030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1314EB" w14:paraId="114F1A9B" w14:textId="77777777" w:rsidTr="00591B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0EB333" w14:textId="5AC76CC4" w:rsidR="001314EB" w:rsidRDefault="001314EB" w:rsidP="001314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FD6959" w14:textId="52D1DCAD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BF2931" w14:textId="55A76687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39BF693" w14:textId="52A84A16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314EB" w14:paraId="04F93C28" w14:textId="77777777" w:rsidTr="00591B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BC5E70" w14:textId="34263BB1" w:rsidR="001314EB" w:rsidRPr="004D2956" w:rsidRDefault="001314EB" w:rsidP="001314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7FB605" w14:textId="02054050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3E6806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1.780e-01N/m^2</w:t>
                  </w:r>
                </w:p>
                <w:p w14:paraId="5176B4A8" w14:textId="5F29B5CC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58734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100B5F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4.219e+07N/m^2</w:t>
                  </w:r>
                </w:p>
                <w:p w14:paraId="51FD7EE0" w14:textId="5A9104B7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20603</w:t>
                  </w:r>
                </w:p>
              </w:tc>
            </w:tr>
            <w:tr w:rsidR="001314EB" w14:paraId="2358E748" w14:textId="77777777" w:rsidTr="00591B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8589C5" w14:textId="68B16957" w:rsidR="001314EB" w:rsidRDefault="001314EB" w:rsidP="001314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232F41" wp14:editId="7F07DB0E">
                        <wp:extent cx="6646545" cy="3488690"/>
                        <wp:effectExtent l="0" t="0" r="1905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8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033018" w14:textId="1ADF1F52" w:rsidR="001314EB" w:rsidRPr="004D2956" w:rsidRDefault="001314EB" w:rsidP="001314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guide frame-Static 1-Stress-Stress1</w:t>
                  </w:r>
                </w:p>
              </w:tc>
            </w:tr>
          </w:tbl>
          <w:p w14:paraId="6CF30506" w14:textId="24AD717A" w:rsidR="001314EB" w:rsidRDefault="001314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1314EB" w14:paraId="08862E74" w14:textId="77777777" w:rsidTr="00591B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632E7E" w14:textId="1F9FA1CA" w:rsidR="001314EB" w:rsidRDefault="001314EB" w:rsidP="001314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FBA1F1" w14:textId="27594FC5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80724A" w14:textId="04F0E0CA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BAD759F" w14:textId="32DA2D6C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314EB" w14:paraId="01ADC2C5" w14:textId="77777777" w:rsidTr="00591B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B0DBE1" w14:textId="530BB787" w:rsidR="001314EB" w:rsidRPr="004D2956" w:rsidRDefault="001314EB" w:rsidP="001314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F00203" w14:textId="44448E15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5C04F3E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F89D433" w14:textId="4DACF256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19797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C5E17C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5.647e-02mm</w:t>
                  </w:r>
                </w:p>
                <w:p w14:paraId="159EA1B1" w14:textId="39684969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20862</w:t>
                  </w:r>
                </w:p>
              </w:tc>
            </w:tr>
            <w:tr w:rsidR="001314EB" w14:paraId="1F147CEE" w14:textId="77777777" w:rsidTr="00591B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15AD47" w14:textId="3B0BDF00" w:rsidR="001314EB" w:rsidRDefault="001314EB" w:rsidP="001314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176CF47" wp14:editId="73E0D56F">
                        <wp:extent cx="6646545" cy="3488690"/>
                        <wp:effectExtent l="0" t="0" r="1905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8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A528A2" w14:textId="3DE46D5C" w:rsidR="001314EB" w:rsidRPr="004D2956" w:rsidRDefault="001314EB" w:rsidP="001314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guide frame-Static 1-Displacement-Displacement1</w:t>
                  </w:r>
                </w:p>
              </w:tc>
            </w:tr>
          </w:tbl>
          <w:p w14:paraId="2CE71144" w14:textId="70097D82" w:rsidR="001314EB" w:rsidRDefault="001314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1314EB" w14:paraId="59FBFC1F" w14:textId="77777777" w:rsidTr="00591B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00E484" w14:textId="7878001F" w:rsidR="001314EB" w:rsidRDefault="001314EB" w:rsidP="001314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4B7A10" w14:textId="3A01BD39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96970B" w14:textId="76439E6A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62D7C07" w14:textId="6767FA6E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314EB" w14:paraId="16254BA5" w14:textId="77777777" w:rsidTr="00591B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041A76" w14:textId="4D6F6990" w:rsidR="001314EB" w:rsidRPr="004D2956" w:rsidRDefault="001314EB" w:rsidP="001314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F77FB9B" w14:textId="75ADBEEF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E66F52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3.784e-13</w:t>
                  </w:r>
                </w:p>
                <w:p w14:paraId="78FC41DF" w14:textId="5949574F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17928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626010" w14:textId="77777777" w:rsidR="001314EB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1.046e-04</w:t>
                  </w:r>
                </w:p>
                <w:p w14:paraId="0077FCAE" w14:textId="7E0C26C4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10699</w:t>
                  </w:r>
                </w:p>
              </w:tc>
            </w:tr>
            <w:tr w:rsidR="001314EB" w14:paraId="20452221" w14:textId="77777777" w:rsidTr="00591B0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D3C7C5" w14:textId="691DF4FE" w:rsidR="001314EB" w:rsidRDefault="001314EB" w:rsidP="001314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4CACFC" wp14:editId="2DFC9B67">
                        <wp:extent cx="6646545" cy="3488690"/>
                        <wp:effectExtent l="0" t="0" r="1905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8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A392D7" w14:textId="623AB8B6" w:rsidR="001314EB" w:rsidRPr="004D2956" w:rsidRDefault="001314EB" w:rsidP="001314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guide frame-Static 1-Strain-Strain1</w:t>
                  </w:r>
                </w:p>
              </w:tc>
            </w:tr>
          </w:tbl>
          <w:p w14:paraId="3720E40E" w14:textId="173B09E2" w:rsidR="001314EB" w:rsidRDefault="001314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1314EB" w14:paraId="4C227388" w14:textId="77777777" w:rsidTr="001314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FCB037" w14:textId="33AF715E" w:rsidR="001314EB" w:rsidRDefault="001314EB" w:rsidP="001314EB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EC0FB0" w14:textId="1A600BFB" w:rsidR="001314EB" w:rsidRDefault="001314EB" w:rsidP="001314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314EB" w14:paraId="356A60B7" w14:textId="77777777" w:rsidTr="007B2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B702C5" w14:textId="47EE8B64" w:rsidR="001314EB" w:rsidRPr="004D2956" w:rsidRDefault="001314EB" w:rsidP="001314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84B041" w14:textId="11D974C2" w:rsidR="001314EB" w:rsidRPr="004D2956" w:rsidRDefault="001314EB" w:rsidP="001314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314EB" w14:paraId="0692880A" w14:textId="77777777" w:rsidTr="001314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0D21AC" w14:textId="106C9A72" w:rsidR="001314EB" w:rsidRDefault="001314EB" w:rsidP="001314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16DB57F" wp14:editId="725F0C45">
                        <wp:extent cx="6646545" cy="3488690"/>
                        <wp:effectExtent l="0" t="0" r="1905" b="0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8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D1B17C" w14:textId="52017D8A" w:rsidR="001314EB" w:rsidRPr="004D2956" w:rsidRDefault="001314EB" w:rsidP="001314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guide frame-Static 1-Displacement-Displacement1{1}</w:t>
                  </w:r>
                </w:p>
              </w:tc>
            </w:tr>
          </w:tbl>
          <w:p w14:paraId="4EF6D7ED" w14:textId="77777777" w:rsidR="001314EB" w:rsidRPr="000B04D4" w:rsidRDefault="001314EB" w:rsidP="000A7C6B"/>
          <w:bookmarkEnd w:id="6"/>
          <w:bookmarkEnd w:id="7"/>
          <w:bookmarkEnd w:id="8"/>
          <w:p w14:paraId="65E8B352" w14:textId="453C04A6" w:rsidR="00EC2432" w:rsidRDefault="00EC2432" w:rsidP="000A7C6B"/>
        </w:tc>
      </w:tr>
    </w:tbl>
    <w:p w14:paraId="10255CAF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124239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F9043A" w14:textId="1DDCCFE5" w:rsidR="000B1701" w:rsidRDefault="001314EB" w:rsidP="001314EB">
            <w:pPr>
              <w:pStyle w:val="Heading1"/>
              <w:outlineLvl w:val="0"/>
            </w:pPr>
            <w:bookmarkStart w:id="9" w:name="_Toc125981332"/>
            <w:r>
              <w:t>Conclusion</w:t>
            </w:r>
            <w:bookmarkEnd w:id="9"/>
          </w:p>
        </w:tc>
      </w:tr>
    </w:tbl>
    <w:p w14:paraId="1FF54EB5" w14:textId="630F12B9" w:rsidR="00AC3438" w:rsidRPr="00AC3438" w:rsidRDefault="00AC3438" w:rsidP="001314EB"/>
    <w:sectPr w:rsidR="00AC3438" w:rsidRPr="00AC3438" w:rsidSect="001314EB">
      <w:footerReference w:type="default" r:id="rId13"/>
      <w:footerReference w:type="first" r:id="rId14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A3BF" w14:textId="77777777" w:rsidR="00102893" w:rsidRDefault="00102893" w:rsidP="00F25CD7">
      <w:pPr>
        <w:spacing w:after="0" w:line="240" w:lineRule="auto"/>
      </w:pPr>
      <w:r>
        <w:separator/>
      </w:r>
    </w:p>
  </w:endnote>
  <w:endnote w:type="continuationSeparator" w:id="0">
    <w:p w14:paraId="0C5A72B0" w14:textId="77777777" w:rsidR="00102893" w:rsidRDefault="0010289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354BF586" w14:textId="77777777" w:rsidTr="003E1AE9">
      <w:tc>
        <w:tcPr>
          <w:tcW w:w="867" w:type="pct"/>
        </w:tcPr>
        <w:p w14:paraId="7996A721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40F656A" wp14:editId="1DB2718C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396A79C" w14:textId="0139B0A3" w:rsidR="00DC4D2F" w:rsidRDefault="001314E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5A8C0A5" w14:textId="5911F74A" w:rsidR="00DC4D2F" w:rsidRDefault="001314E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guide frame</w:t>
          </w:r>
        </w:p>
      </w:tc>
      <w:tc>
        <w:tcPr>
          <w:tcW w:w="0" w:type="auto"/>
          <w:vAlign w:val="bottom"/>
        </w:tcPr>
        <w:p w14:paraId="15F363E5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E16EB66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91E4FBF" w14:textId="77777777" w:rsidTr="00BF0BC4">
      <w:tc>
        <w:tcPr>
          <w:tcW w:w="1908" w:type="dxa"/>
        </w:tcPr>
        <w:p w14:paraId="5A588B7C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1BAB9C3" wp14:editId="537546A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1EBF648" w14:textId="4A50668A" w:rsidR="00DC4D2F" w:rsidRDefault="001314E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453E0A7" w14:textId="3DE9ADDD" w:rsidR="00DC4D2F" w:rsidRDefault="001314E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guide frame</w:t>
          </w:r>
        </w:p>
      </w:tc>
      <w:tc>
        <w:tcPr>
          <w:tcW w:w="360" w:type="dxa"/>
          <w:vAlign w:val="bottom"/>
        </w:tcPr>
        <w:p w14:paraId="40DE3EDC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AE6135A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8B94" w14:textId="77777777" w:rsidR="00102893" w:rsidRDefault="00102893" w:rsidP="00F25CD7">
      <w:pPr>
        <w:spacing w:after="0" w:line="240" w:lineRule="auto"/>
      </w:pPr>
      <w:r>
        <w:separator/>
      </w:r>
    </w:p>
  </w:footnote>
  <w:footnote w:type="continuationSeparator" w:id="0">
    <w:p w14:paraId="763E9BF9" w14:textId="77777777" w:rsidR="00102893" w:rsidRDefault="0010289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E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2893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4E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2F9C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27F9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8005"/>
  <w15:docId w15:val="{E46B7244-64A9-4CBD-AED6-0DD01C0B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s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43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Abdelrhman Motawea</dc:creator>
  <cp:lastModifiedBy>Abd-Elrhman Omar Abd-Elhalem Abd-Elhafez Sallam 1806923</cp:lastModifiedBy>
  <cp:revision>2</cp:revision>
  <dcterms:created xsi:type="dcterms:W3CDTF">2023-01-30T12:27:00Z</dcterms:created>
  <dcterms:modified xsi:type="dcterms:W3CDTF">2023-01-31T16:51:00Z</dcterms:modified>
</cp:coreProperties>
</file>