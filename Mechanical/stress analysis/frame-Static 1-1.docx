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63AD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57D12D9E" w14:textId="77777777" w:rsidTr="00452CBC">
        <w:tc>
          <w:tcPr>
            <w:tcW w:w="11016" w:type="dxa"/>
          </w:tcPr>
          <w:p w14:paraId="523CAC9A" w14:textId="58C1FC1B" w:rsidR="005273D5" w:rsidRPr="00AF1A58" w:rsidRDefault="00DC4600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0" w:name="_Toc126006565"/>
            <w:r>
              <w:rPr>
                <w:rStyle w:val="Strong"/>
              </w:rPr>
              <w:t>Loads and Fixtures</w:t>
            </w:r>
            <w:bookmarkEnd w:id="0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DC4600" w14:paraId="2BBA8409" w14:textId="77777777" w:rsidTr="000C118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CB67818" w14:textId="5FA124FB" w:rsidR="00DC4600" w:rsidRPr="004E282D" w:rsidRDefault="00DC460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F2A1CFD" w14:textId="670E89D8" w:rsidR="00DC4600" w:rsidRPr="004E282D" w:rsidRDefault="00DC460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B000B33" w14:textId="10DFA949" w:rsidR="00DC4600" w:rsidRPr="004E282D" w:rsidRDefault="00DC460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DC4600" w14:paraId="6CB02EC8" w14:textId="77777777" w:rsidTr="00F859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2D682550" w14:textId="69900500" w:rsidR="00DC4600" w:rsidRPr="00AD5FBA" w:rsidRDefault="00DC460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0F6C31F3" w14:textId="1E2E78A0" w:rsidR="00DC4600" w:rsidRPr="006208CB" w:rsidRDefault="00DC460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7D65C73" wp14:editId="706DF8CD">
                        <wp:extent cx="1772285" cy="888365"/>
                        <wp:effectExtent l="0" t="0" r="0" b="6985"/>
                        <wp:docPr id="30" name="Picture 3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8883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DC4600" w14:paraId="1945BC14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7843258" w14:textId="753B7501" w:rsidR="00DC4600" w:rsidRPr="00BE6656" w:rsidRDefault="00DC4600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758C0FC4" w14:textId="050498CF" w:rsidR="00DC4600" w:rsidRPr="00154A1A" w:rsidRDefault="00DC460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8 face(s)</w:t>
                        </w:r>
                      </w:p>
                    </w:tc>
                  </w:tr>
                  <w:tr w:rsidR="00DC4600" w14:paraId="79D7C46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D83E545" w14:textId="6596DCCA" w:rsidR="00DC4600" w:rsidRDefault="00DC460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7FF57CA" w14:textId="67A119E8" w:rsidR="00DC4600" w:rsidRDefault="00DC460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694A912C" w14:textId="77777777" w:rsidR="00DC4600" w:rsidRPr="004C6DEB" w:rsidRDefault="00DC4600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29FF24D0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3DFF9AC7" w14:textId="02FF8434" w:rsidR="003F154A" w:rsidRPr="003F154A" w:rsidRDefault="00DC4600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0ED6F53F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1E1A255" w14:textId="75174B8E" w:rsidR="003F154A" w:rsidRDefault="00DC460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81D48C9" w14:textId="239E0776" w:rsidR="003F154A" w:rsidRDefault="00DC460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67DF972" w14:textId="538673C9" w:rsidR="003F154A" w:rsidRDefault="00DC460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9D76D9F" w14:textId="00C34489" w:rsidR="003F154A" w:rsidRDefault="00DC460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7895331E" w14:textId="60E572C9" w:rsidR="003F154A" w:rsidRDefault="00DC460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1AD963D9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78B225D" w14:textId="65291E37" w:rsidR="003F154A" w:rsidRDefault="00DC460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FB237A1" w14:textId="6DBFAA05" w:rsidR="003F154A" w:rsidRPr="00EF37BF" w:rsidRDefault="00DC460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-1.08798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30D0044" w14:textId="6BBDB481" w:rsidR="003F154A" w:rsidRPr="00EF37BF" w:rsidRDefault="00DC460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2,997.97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4D0164F" w14:textId="753D7FF6" w:rsidR="003F154A" w:rsidRDefault="00DC460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0.161383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DF493DD" w14:textId="30F8ABB8" w:rsidR="003F154A" w:rsidRPr="00EF37BF" w:rsidRDefault="00DC460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2,997.97</w:t>
                        </w:r>
                      </w:p>
                    </w:tc>
                  </w:tr>
                  <w:tr w:rsidR="00935682" w14:paraId="1E129C1B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0D83827" w14:textId="75792202" w:rsidR="00935682" w:rsidRDefault="00DC460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 xml:space="preserve">Reaction </w:t>
                        </w:r>
                        <w:proofErr w:type="gramStart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Moment(</w:t>
                        </w:r>
                        <w:proofErr w:type="spellStart"/>
                        <w:proofErr w:type="gram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1EEEC1D" w14:textId="6CEA7282" w:rsidR="00935682" w:rsidRDefault="00DC460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5E4D3FF" w14:textId="67C2B3AB" w:rsidR="00935682" w:rsidRDefault="00DC460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6A5D813" w14:textId="5362FC39" w:rsidR="00935682" w:rsidRDefault="00DC460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35EFCBC" w14:textId="4EE08C95" w:rsidR="00935682" w:rsidRDefault="00DC460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4AFB6930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C341941" w14:textId="0415187B" w:rsidR="005273D5" w:rsidRDefault="005273D5" w:rsidP="00840CC7">
            <w:pPr>
              <w:pStyle w:val="TOC3"/>
              <w:rPr>
                <w:rtl/>
              </w:rPr>
            </w:pPr>
          </w:p>
          <w:p w14:paraId="3858CCE6" w14:textId="41B95F75" w:rsidR="00524C22" w:rsidRDefault="00524C22" w:rsidP="00524C22">
            <w:pPr>
              <w:rPr>
                <w:rtl/>
              </w:rPr>
            </w:pPr>
          </w:p>
          <w:p w14:paraId="7F8FE56A" w14:textId="77777777" w:rsidR="00524C22" w:rsidRPr="00524C22" w:rsidRDefault="00524C22" w:rsidP="00524C22"/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DC4600" w14:paraId="367497A0" w14:textId="77777777" w:rsidTr="00C30E8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5B99659" w14:textId="6ABD4EE8" w:rsidR="00DC4600" w:rsidRPr="004E282D" w:rsidRDefault="00DC460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BC9B5F7" w14:textId="51322D9D" w:rsidR="00DC4600" w:rsidRPr="004E282D" w:rsidRDefault="00DC460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833CE0D" w14:textId="3BD65CF6" w:rsidR="00DC4600" w:rsidRPr="004E282D" w:rsidRDefault="00DC460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DC4600" w14:paraId="7C7C2413" w14:textId="77777777" w:rsidTr="00C43A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31E992DE" w14:textId="3EEFF545" w:rsidR="00DC4600" w:rsidRPr="00F42DD1" w:rsidRDefault="00DC460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68B41BE6" w14:textId="1562A941" w:rsidR="00DC4600" w:rsidRPr="006208CB" w:rsidRDefault="00DC460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503E1B5" wp14:editId="76ABF17A">
                        <wp:extent cx="1907540" cy="956310"/>
                        <wp:effectExtent l="0" t="0" r="0" b="0"/>
                        <wp:docPr id="31" name="Picture 3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56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DC4600" w14:paraId="7607A6F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D5AACD0" w14:textId="0567CAFC" w:rsidR="00DC4600" w:rsidRPr="00BE6656" w:rsidRDefault="00DC4600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AA48ED0" w14:textId="79E2E695" w:rsidR="00DC4600" w:rsidRPr="00B77EA3" w:rsidRDefault="00DC460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8 face(s)</w:t>
                        </w:r>
                      </w:p>
                    </w:tc>
                  </w:tr>
                  <w:tr w:rsidR="00DC4600" w14:paraId="076CE5E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E11BD49" w14:textId="77BCAD06" w:rsidR="00DC4600" w:rsidRDefault="00DC460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9979647" w14:textId="1C46C4C8" w:rsidR="00DC4600" w:rsidRDefault="00DC460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DC4600" w14:paraId="5969A33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A968101" w14:textId="44A810BC" w:rsidR="00DC4600" w:rsidRDefault="00DC460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ADFDE8D" w14:textId="7E96D143" w:rsidR="00DC4600" w:rsidRDefault="00DC460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3,000 N</w:t>
                        </w:r>
                      </w:p>
                    </w:tc>
                  </w:tr>
                </w:tbl>
                <w:p w14:paraId="2E0121D8" w14:textId="77777777" w:rsidR="00DC4600" w:rsidRDefault="00DC460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2241F7EE" w14:textId="72E6450C" w:rsidR="005273D5" w:rsidRDefault="005273D5" w:rsidP="000A7C6B">
            <w:pPr>
              <w:rPr>
                <w:rStyle w:val="Strong"/>
              </w:rPr>
            </w:pPr>
          </w:p>
        </w:tc>
      </w:tr>
    </w:tbl>
    <w:p w14:paraId="085F0D6F" w14:textId="77777777" w:rsidR="000F2EF1" w:rsidRPr="000F2EF1" w:rsidRDefault="000F2EF1" w:rsidP="000F2EF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13844526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F57C65D" w14:textId="4F40E8C9" w:rsidR="00104BD8" w:rsidRDefault="00DC4600" w:rsidP="00DC4600">
            <w:pPr>
              <w:pStyle w:val="Heading1"/>
              <w:outlineLvl w:val="0"/>
            </w:pPr>
            <w:bookmarkStart w:id="1" w:name="_Toc126006567"/>
            <w:r>
              <w:t>Contact Information</w:t>
            </w:r>
            <w:bookmarkEnd w:id="1"/>
          </w:p>
          <w:p w14:paraId="3561A14C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12C4C43C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D75AD55" w14:textId="35E8BD2E" w:rsidR="002B4DE8" w:rsidRDefault="00DC4600" w:rsidP="00C16188">
                  <w:pPr>
                    <w:jc w:val="center"/>
                  </w:pPr>
                  <w:r>
                    <w:t>Contact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6879615" w14:textId="094BC376" w:rsidR="002B4DE8" w:rsidRDefault="00DC4600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A957560" w14:textId="2DE0F0A3" w:rsidR="002B4DE8" w:rsidRDefault="00DC4600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Properties</w:t>
                  </w:r>
                </w:p>
              </w:tc>
            </w:tr>
            <w:tr w:rsidR="002B4DE8" w14:paraId="3905B4D2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A8FBE7" w14:textId="24862191" w:rsidR="002B4DE8" w:rsidRPr="00211C62" w:rsidRDefault="00DC4600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6AD4990B" w14:textId="3A8342CB" w:rsidR="002B4DE8" w:rsidRPr="000B04D4" w:rsidRDefault="00DC4600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58A64414" wp14:editId="299E75C6">
                        <wp:extent cx="2445385" cy="1225550"/>
                        <wp:effectExtent l="0" t="0" r="0" b="0"/>
                        <wp:docPr id="32" name="Picture 3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225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3CF7983B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90029D0" w14:textId="3A291326" w:rsidR="0017091B" w:rsidRPr="00BE6656" w:rsidRDefault="00DC4600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6510348" w14:textId="54D0775D" w:rsidR="0017091B" w:rsidRPr="00BE6656" w:rsidRDefault="00DC4600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DC4600" w14:paraId="18D7BADE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1971D98" w14:textId="2728942B" w:rsidR="00DC4600" w:rsidRDefault="00DC4600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D574AA6" w14:textId="5AC8EDF7" w:rsidR="00DC4600" w:rsidRDefault="00DC4600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DC4600" w14:paraId="1E7F1A12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430AE45" w14:textId="0D17E5BB" w:rsidR="00DC4600" w:rsidRDefault="00DC4600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A9A5A18" w14:textId="68D4EB75" w:rsidR="00DC4600" w:rsidRDefault="00DC4600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0197D652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6D2F6CD" w14:textId="16C2BEAA" w:rsidR="00104BD8" w:rsidRDefault="00104BD8" w:rsidP="000A7C6B">
            <w:pPr>
              <w:rPr>
                <w:rStyle w:val="A3"/>
              </w:rPr>
            </w:pPr>
          </w:p>
          <w:p w14:paraId="6652DA0E" w14:textId="77777777" w:rsidR="00104BD8" w:rsidRDefault="00104BD8" w:rsidP="000A7C6B"/>
        </w:tc>
      </w:tr>
    </w:tbl>
    <w:p w14:paraId="545D7229" w14:textId="77777777" w:rsidR="00A61A59" w:rsidRDefault="00A61A59" w:rsidP="006936A0"/>
    <w:p w14:paraId="57329371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12F3C7A5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4A4F3CED" w14:textId="11421162" w:rsidR="005F5B79" w:rsidRDefault="00DC4600" w:rsidP="000A7C6B">
            <w:pPr>
              <w:pStyle w:val="Heading1"/>
              <w:outlineLvl w:val="0"/>
            </w:pPr>
            <w:bookmarkStart w:id="2" w:name="_Toc126006570"/>
            <w:r>
              <w:lastRenderedPageBreak/>
              <w:t>Resultant Forces</w:t>
            </w:r>
            <w:bookmarkEnd w:id="2"/>
          </w:p>
          <w:p w14:paraId="5CE138FF" w14:textId="09E720FF" w:rsidR="005F5B79" w:rsidRPr="000B04D4" w:rsidRDefault="00DC4600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4BAB5395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75473DD" w14:textId="57020E13" w:rsidR="005F5B79" w:rsidRDefault="00DC4600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DEDCE57" w14:textId="0D8638A6" w:rsidR="005F5B79" w:rsidRDefault="00DC46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711860A" w14:textId="205E1E3A" w:rsidR="005F5B79" w:rsidRDefault="00DC46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65034CD" w14:textId="2D9329C2" w:rsidR="005F5B79" w:rsidRDefault="00DC46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E069062" w14:textId="0433A232" w:rsidR="005F5B79" w:rsidRDefault="00DC46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CDDFFCD" w14:textId="6F50529B" w:rsidR="005F5B79" w:rsidRDefault="00DC46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F728BF1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6B25B7E" w14:textId="04E2C72D" w:rsidR="005F5B79" w:rsidRPr="004D2956" w:rsidRDefault="00DC4600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36C9485" w14:textId="7137FF7C" w:rsidR="005F5B79" w:rsidRPr="004D2956" w:rsidRDefault="00DC46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78A5814" w14:textId="55BA5BB4" w:rsidR="005F5B79" w:rsidRPr="004D2956" w:rsidRDefault="00DC46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-1.08798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161E616" w14:textId="01B5CEC6" w:rsidR="005F5B79" w:rsidRPr="004D2956" w:rsidRDefault="00DC46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2,997.97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3C4A657" w14:textId="4BE20A4A" w:rsidR="005F5B79" w:rsidRPr="004D2956" w:rsidRDefault="00DC46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0.161383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A2E5B54" w14:textId="777DF227" w:rsidR="005F5B79" w:rsidRPr="004D2956" w:rsidRDefault="00DC46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2,997.97</w:t>
                  </w:r>
                </w:p>
              </w:tc>
            </w:tr>
          </w:tbl>
          <w:p w14:paraId="286F8201" w14:textId="147A3756" w:rsidR="005F5B79" w:rsidRPr="000B04D4" w:rsidRDefault="00DC4600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2AAE2CC9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8DB37F4" w14:textId="18D79F8B" w:rsidR="005F5B79" w:rsidRDefault="00DC4600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CFE7271" w14:textId="2FBA3E35" w:rsidR="005F5B79" w:rsidRDefault="00DC46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8793AFB" w14:textId="2C53CDD0" w:rsidR="005F5B79" w:rsidRDefault="00DC46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DD8989B" w14:textId="34A30B29" w:rsidR="005F5B79" w:rsidRDefault="00DC46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9636207" w14:textId="1DF20AB1" w:rsidR="005F5B79" w:rsidRDefault="00DC46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4B479B6" w14:textId="7CEFC70D" w:rsidR="005F5B79" w:rsidRDefault="00DC46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0E49256C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6F8E38C" w14:textId="23104D26" w:rsidR="005F5B79" w:rsidRPr="004D2956" w:rsidRDefault="00DC4600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53E6B78" w14:textId="16F15059" w:rsidR="005F5B79" w:rsidRPr="004D2956" w:rsidRDefault="00DC46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6ADACF2" w14:textId="260B6F0B" w:rsidR="005F5B79" w:rsidRPr="004D2956" w:rsidRDefault="00DC46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FD064EE" w14:textId="6DEFF20B" w:rsidR="005F5B79" w:rsidRPr="004D2956" w:rsidRDefault="00DC46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8BCCDF7" w14:textId="6990F061" w:rsidR="005F5B79" w:rsidRPr="004D2956" w:rsidRDefault="00DC46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E36257E" w14:textId="15B42640" w:rsidR="005F5B79" w:rsidRPr="004D2956" w:rsidRDefault="00DC46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272D6120" w14:textId="77777777" w:rsidR="005F5B79" w:rsidRDefault="005F5B79" w:rsidP="000A7C6B"/>
        </w:tc>
      </w:tr>
      <w:tr w:rsidR="005F5B79" w14:paraId="39F7F2AD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D3EAF34" w14:textId="27FC4F61" w:rsidR="00C6072D" w:rsidRPr="000B04D4" w:rsidRDefault="00DC4600" w:rsidP="00C6072D">
            <w:pPr>
              <w:pStyle w:val="Heading2"/>
              <w:outlineLvl w:val="1"/>
            </w:pPr>
            <w:bookmarkStart w:id="3" w:name="_Toc243733151"/>
            <w:bookmarkStart w:id="4" w:name="_Toc245020119"/>
            <w:bookmarkStart w:id="5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32F63DA5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8D42273" w14:textId="1E47AFCA" w:rsidR="00C6072D" w:rsidRDefault="00DC4600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D3A7755" w14:textId="0010B14E" w:rsidR="00C6072D" w:rsidRDefault="00DC46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700E4C0" w14:textId="4A8AA437" w:rsidR="00C6072D" w:rsidRDefault="00DC46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85470AA" w14:textId="3935D699" w:rsidR="00C6072D" w:rsidRDefault="00DC46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A731E93" w14:textId="57026A22" w:rsidR="00C6072D" w:rsidRDefault="00DC46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D68A7B1" w14:textId="665E44A4" w:rsidR="00C6072D" w:rsidRDefault="00DC4600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5E939AF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BA79EA9" w14:textId="3F2F9659" w:rsidR="00C6072D" w:rsidRPr="004D2956" w:rsidRDefault="00DC4600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87E8A51" w14:textId="1B6EB349" w:rsidR="00C6072D" w:rsidRPr="004D2956" w:rsidRDefault="00DC46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98D25DD" w14:textId="43CAAED1" w:rsidR="00C6072D" w:rsidRPr="004D2956" w:rsidRDefault="00DC46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0.299263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6F23A00" w14:textId="61767815" w:rsidR="00C6072D" w:rsidRPr="004D2956" w:rsidRDefault="00DC46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0.956307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5A7B3A5" w14:textId="12AE729F" w:rsidR="00C6072D" w:rsidRPr="004D2956" w:rsidRDefault="00DC46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1.51447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DA389C5" w14:textId="497C344C" w:rsidR="00C6072D" w:rsidRPr="004D2956" w:rsidRDefault="00DC46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1.81596</w:t>
                  </w:r>
                </w:p>
              </w:tc>
            </w:tr>
          </w:tbl>
          <w:p w14:paraId="3F56D6BA" w14:textId="401C0555" w:rsidR="00C6072D" w:rsidRPr="000B04D4" w:rsidRDefault="00DC4600" w:rsidP="00C6072D">
            <w:pPr>
              <w:pStyle w:val="Heading2"/>
              <w:outlineLvl w:val="1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24D411F1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178637C" w14:textId="0151A50B" w:rsidR="00C6072D" w:rsidRDefault="00DC4600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28D2B39" w14:textId="6B5D344E" w:rsidR="00C6072D" w:rsidRDefault="00DC46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CBFCC66" w14:textId="30C15A4A" w:rsidR="00C6072D" w:rsidRDefault="00DC46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5114E36" w14:textId="41519FD6" w:rsidR="00C6072D" w:rsidRDefault="00DC46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3F26786" w14:textId="01EAB4CA" w:rsidR="00C6072D" w:rsidRDefault="00DC46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57A6DD3" w14:textId="12A10EB2" w:rsidR="00C6072D" w:rsidRDefault="00DC46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06BD4386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6C11FAB" w14:textId="3435557D" w:rsidR="00C6072D" w:rsidRPr="004D2956" w:rsidRDefault="00DC4600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9E8CA25" w14:textId="71AC81F4" w:rsidR="00C6072D" w:rsidRPr="004D2956" w:rsidRDefault="00DC46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29FE45B" w14:textId="04B189C7" w:rsidR="00C6072D" w:rsidRPr="004D2956" w:rsidRDefault="00DC46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B0834A6" w14:textId="736D9A1F" w:rsidR="00C6072D" w:rsidRPr="004D2956" w:rsidRDefault="00DC46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4D8A9FC" w14:textId="24266507" w:rsidR="00C6072D" w:rsidRPr="004D2956" w:rsidRDefault="00DC46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6FDEEC0" w14:textId="47BD8A5F" w:rsidR="00C6072D" w:rsidRPr="004D2956" w:rsidRDefault="00DC46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56C40B72" w14:textId="4B55410D" w:rsidR="005F5B79" w:rsidRDefault="005F5B79" w:rsidP="000A7C6B"/>
        </w:tc>
      </w:tr>
      <w:bookmarkEnd w:id="3"/>
      <w:bookmarkEnd w:id="4"/>
      <w:bookmarkEnd w:id="5"/>
    </w:tbl>
    <w:p w14:paraId="13F8F746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3E528B55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132F858" w14:textId="465AB7D1" w:rsidR="00EC2432" w:rsidRDefault="00DC4600" w:rsidP="000A7C6B">
            <w:pPr>
              <w:pStyle w:val="Heading1"/>
              <w:outlineLvl w:val="0"/>
            </w:pPr>
            <w:bookmarkStart w:id="6" w:name="_Toc126006572"/>
            <w:bookmarkStart w:id="7" w:name="_Toc243733152"/>
            <w:bookmarkStart w:id="8" w:name="_Toc245020120"/>
            <w:bookmarkStart w:id="9" w:name="_Toc245020152"/>
            <w:r>
              <w:lastRenderedPageBreak/>
              <w:t>Study Results</w:t>
            </w:r>
            <w:bookmarkEnd w:id="6"/>
          </w:p>
          <w:p w14:paraId="68447FF4" w14:textId="18137885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DC4600" w14:paraId="34AE8024" w14:textId="77777777" w:rsidTr="004441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FF5F979" w14:textId="65D1E547" w:rsidR="00DC4600" w:rsidRDefault="00DC4600" w:rsidP="00DC460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A704795" w14:textId="3740B32A" w:rsidR="00DC4600" w:rsidRDefault="00DC4600" w:rsidP="00DC46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771AE8" w14:textId="79A201D5" w:rsidR="00DC4600" w:rsidRDefault="00DC4600" w:rsidP="00DC46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450392F" w14:textId="7C638F2F" w:rsidR="00DC4600" w:rsidRDefault="00DC4600" w:rsidP="00DC46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C4600" w14:paraId="19AA62D3" w14:textId="77777777" w:rsidTr="004441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576A42B" w14:textId="46835E55" w:rsidR="00DC4600" w:rsidRPr="004D2956" w:rsidRDefault="00DC4600" w:rsidP="00DC460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384DD36" w14:textId="3900EA83" w:rsidR="00DC4600" w:rsidRPr="004D2956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F394FD2" w14:textId="77777777" w:rsidR="00DC4600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3.270e-03N/m^2</w:t>
                  </w:r>
                </w:p>
                <w:p w14:paraId="2B27476C" w14:textId="04B82307" w:rsidR="00DC4600" w:rsidRPr="004D2956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274575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877F1ED" w14:textId="77777777" w:rsidR="00DC4600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1.836e+08N/m^2</w:t>
                  </w:r>
                </w:p>
                <w:p w14:paraId="1CEBB5CE" w14:textId="2C891247" w:rsidR="00DC4600" w:rsidRPr="004D2956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100404</w:t>
                  </w:r>
                </w:p>
              </w:tc>
            </w:tr>
            <w:tr w:rsidR="00DC4600" w14:paraId="7D3C3622" w14:textId="77777777" w:rsidTr="0044410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9DFAF7" w14:textId="53B5CCBD" w:rsidR="00DC4600" w:rsidRDefault="00DC4600" w:rsidP="00DC460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07C595D" wp14:editId="209043C3">
                        <wp:extent cx="6646545" cy="3331210"/>
                        <wp:effectExtent l="0" t="0" r="1905" b="2540"/>
                        <wp:docPr id="35" name="Picture 3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31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B1A60E" w14:textId="441F94B1" w:rsidR="00DC4600" w:rsidRPr="004D2956" w:rsidRDefault="00DC4600" w:rsidP="00DC46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Assem3-Static 1-Stress-Stress1</w:t>
                  </w:r>
                </w:p>
              </w:tc>
            </w:tr>
          </w:tbl>
          <w:p w14:paraId="3E03476E" w14:textId="09F5A865" w:rsidR="00DC4600" w:rsidRDefault="00DC460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DC4600" w14:paraId="468215DC" w14:textId="77777777" w:rsidTr="004441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8FB1A4B" w14:textId="071188E3" w:rsidR="00DC4600" w:rsidRDefault="00DC4600" w:rsidP="00DC460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42C87E3" w14:textId="6099110F" w:rsidR="00DC4600" w:rsidRDefault="00DC4600" w:rsidP="00DC46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B65E4BB" w14:textId="3624F522" w:rsidR="00DC4600" w:rsidRDefault="00DC4600" w:rsidP="00DC46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F04CEE6" w14:textId="3050BD26" w:rsidR="00DC4600" w:rsidRDefault="00DC4600" w:rsidP="00DC46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C4600" w14:paraId="76F57166" w14:textId="77777777" w:rsidTr="004441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78D7DA1" w14:textId="3CA88FB0" w:rsidR="00DC4600" w:rsidRPr="004D2956" w:rsidRDefault="00DC4600" w:rsidP="00DC460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A1941C2" w14:textId="0BA9788A" w:rsidR="00DC4600" w:rsidRPr="004D2956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FAA1635" w14:textId="77777777" w:rsidR="00DC4600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15FC9921" w14:textId="0B22A4C2" w:rsidR="00DC4600" w:rsidRPr="004D2956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64624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A29F6BA" w14:textId="77777777" w:rsidR="00DC4600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8.732e-01mm</w:t>
                  </w:r>
                </w:p>
                <w:p w14:paraId="168B3ED0" w14:textId="16EB1D55" w:rsidR="00DC4600" w:rsidRPr="004D2956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496759</w:t>
                  </w:r>
                </w:p>
              </w:tc>
            </w:tr>
            <w:tr w:rsidR="00DC4600" w14:paraId="3F58961F" w14:textId="77777777" w:rsidTr="0044410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0C4CF7" w14:textId="2F2678AC" w:rsidR="00DC4600" w:rsidRDefault="00DC4600" w:rsidP="00DC460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1F020A5" wp14:editId="75FEAAA3">
                        <wp:extent cx="6646545" cy="3331210"/>
                        <wp:effectExtent l="0" t="0" r="1905" b="2540"/>
                        <wp:docPr id="36" name="Picture 3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31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F183C3" w14:textId="00D2563B" w:rsidR="00DC4600" w:rsidRPr="004D2956" w:rsidRDefault="00DC4600" w:rsidP="00DC46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Assem3-Static 1-Displacement-Displacement1</w:t>
                  </w:r>
                </w:p>
              </w:tc>
            </w:tr>
          </w:tbl>
          <w:p w14:paraId="3049EFDA" w14:textId="44840BA3" w:rsidR="00DC4600" w:rsidRDefault="00DC460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DC4600" w14:paraId="0A4CB54C" w14:textId="77777777" w:rsidTr="004441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10E9CA9" w14:textId="3C8FCAEA" w:rsidR="00DC4600" w:rsidRDefault="00DC4600" w:rsidP="00DC460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89CD1AB" w14:textId="020171ED" w:rsidR="00DC4600" w:rsidRDefault="00DC4600" w:rsidP="00DC46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3245187" w14:textId="14D89EAB" w:rsidR="00DC4600" w:rsidRDefault="00DC4600" w:rsidP="00DC46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358A206" w14:textId="563DEB37" w:rsidR="00DC4600" w:rsidRDefault="00DC4600" w:rsidP="00DC46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C4600" w14:paraId="0D2F5995" w14:textId="77777777" w:rsidTr="004441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BD3D46A" w14:textId="593BDB58" w:rsidR="00DC4600" w:rsidRPr="004D2956" w:rsidRDefault="00DC4600" w:rsidP="00DC460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888BC00" w14:textId="763AB3A7" w:rsidR="00DC4600" w:rsidRPr="004D2956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9E7380B" w14:textId="77777777" w:rsidR="00DC4600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2.272e-14</w:t>
                  </w:r>
                </w:p>
                <w:p w14:paraId="40A12F81" w14:textId="765DC51A" w:rsidR="00DC4600" w:rsidRPr="004D2956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137346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B7D5017" w14:textId="77777777" w:rsidR="00DC4600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4.686e-04</w:t>
                  </w:r>
                </w:p>
                <w:p w14:paraId="02A84A19" w14:textId="01764C2A" w:rsidR="00DC4600" w:rsidRPr="004D2956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51406</w:t>
                  </w:r>
                </w:p>
              </w:tc>
            </w:tr>
            <w:tr w:rsidR="00DC4600" w14:paraId="5871B456" w14:textId="77777777" w:rsidTr="0044410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8C5AF5" w14:textId="68EF18AF" w:rsidR="00DC4600" w:rsidRDefault="00DC4600" w:rsidP="00DC460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792E4BD" wp14:editId="61A060F5">
                        <wp:extent cx="6646545" cy="3331210"/>
                        <wp:effectExtent l="0" t="0" r="1905" b="2540"/>
                        <wp:docPr id="37" name="Picture 3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31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8A51D1" w14:textId="05E6B9CF" w:rsidR="00DC4600" w:rsidRPr="004D2956" w:rsidRDefault="00DC4600" w:rsidP="00DC46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Assem3-Static 1-Strain-Strain1</w:t>
                  </w:r>
                </w:p>
              </w:tc>
            </w:tr>
          </w:tbl>
          <w:p w14:paraId="18BF4708" w14:textId="1D203949" w:rsidR="00DC4600" w:rsidRDefault="00DC460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36"/>
              <w:gridCol w:w="2240"/>
              <w:gridCol w:w="2158"/>
            </w:tblGrid>
            <w:tr w:rsidR="00DC4600" w14:paraId="2A44DBBD" w14:textId="77777777" w:rsidTr="004441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6EE8007" w14:textId="757F89C0" w:rsidR="00DC4600" w:rsidRDefault="00DC4600" w:rsidP="00DC460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6B26C61" w14:textId="4DACBB56" w:rsidR="00DC4600" w:rsidRDefault="00DC4600" w:rsidP="00DC46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5F484ED" w14:textId="4B22EA73" w:rsidR="00DC4600" w:rsidRDefault="00DC4600" w:rsidP="00DC46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09C6113" w14:textId="489DCB96" w:rsidR="00DC4600" w:rsidRDefault="00DC4600" w:rsidP="00DC46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C4600" w14:paraId="4DBC87C1" w14:textId="77777777" w:rsidTr="004441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EAEA03A" w14:textId="2CEB3866" w:rsidR="00DC4600" w:rsidRPr="004D2956" w:rsidRDefault="00DC4600" w:rsidP="00DC460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C459E3E" w14:textId="52C01FCC" w:rsidR="00DC4600" w:rsidRPr="004D2956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Automatic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5C27826" w14:textId="77777777" w:rsidR="00DC4600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1.280e+00</w:t>
                  </w:r>
                </w:p>
                <w:p w14:paraId="15D4B42D" w14:textId="30882212" w:rsidR="00DC4600" w:rsidRPr="004D2956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100404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C6B4190" w14:textId="77777777" w:rsidR="00DC4600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7.186e+10</w:t>
                  </w:r>
                </w:p>
                <w:p w14:paraId="1C10DB5F" w14:textId="39BF20A8" w:rsidR="00DC4600" w:rsidRPr="004D2956" w:rsidRDefault="00DC4600" w:rsidP="00DC46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274575</w:t>
                  </w:r>
                </w:p>
              </w:tc>
            </w:tr>
            <w:tr w:rsidR="00DC4600" w14:paraId="26790644" w14:textId="77777777" w:rsidTr="0044410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B0D273" w14:textId="4BDEA97D" w:rsidR="00DC4600" w:rsidRDefault="00DC4600" w:rsidP="00DC460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818EDA9" wp14:editId="07DB06F6">
                        <wp:extent cx="6646545" cy="3331210"/>
                        <wp:effectExtent l="0" t="0" r="1905" b="2540"/>
                        <wp:docPr id="38" name="Picture 3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31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866FBA" w14:textId="2F395E8C" w:rsidR="00DC4600" w:rsidRPr="004D2956" w:rsidRDefault="00DC4600" w:rsidP="00DC46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Assem3-Static 1-Factor of Safety-Factor of Safety1</w:t>
                  </w:r>
                </w:p>
              </w:tc>
            </w:tr>
          </w:tbl>
          <w:p w14:paraId="78426A86" w14:textId="77777777" w:rsidR="00DC4600" w:rsidRPr="000B04D4" w:rsidRDefault="00DC4600" w:rsidP="000A7C6B"/>
          <w:bookmarkEnd w:id="7"/>
          <w:bookmarkEnd w:id="8"/>
          <w:bookmarkEnd w:id="9"/>
          <w:p w14:paraId="688E835E" w14:textId="69D16340" w:rsidR="00EC2432" w:rsidRDefault="00EC2432" w:rsidP="000A7C6B"/>
        </w:tc>
      </w:tr>
    </w:tbl>
    <w:p w14:paraId="7FB82214" w14:textId="77777777" w:rsidR="000B1701" w:rsidRDefault="000B1701" w:rsidP="000B1701"/>
    <w:sectPr w:rsidR="000B1701" w:rsidSect="00DC4600">
      <w:footerReference w:type="default" r:id="rId14"/>
      <w:footerReference w:type="first" r:id="rId15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CBC8B" w14:textId="77777777" w:rsidR="00FA607E" w:rsidRDefault="00FA607E" w:rsidP="00F25CD7">
      <w:pPr>
        <w:spacing w:after="0" w:line="240" w:lineRule="auto"/>
      </w:pPr>
      <w:r>
        <w:separator/>
      </w:r>
    </w:p>
  </w:endnote>
  <w:endnote w:type="continuationSeparator" w:id="0">
    <w:p w14:paraId="3453FB13" w14:textId="77777777" w:rsidR="00FA607E" w:rsidRDefault="00FA607E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DC4D2F" w14:paraId="2618B555" w14:textId="77777777" w:rsidTr="003E1AE9">
      <w:tc>
        <w:tcPr>
          <w:tcW w:w="867" w:type="pct"/>
        </w:tcPr>
        <w:p w14:paraId="253AA1A3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085BB01A" wp14:editId="407F858D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5557C028" w14:textId="4108727A" w:rsidR="00DC4D2F" w:rsidRDefault="00DC4600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2273A57C" w14:textId="6BA7902E" w:rsidR="00DC4D2F" w:rsidRDefault="00DC4600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Assem3</w:t>
          </w:r>
        </w:p>
      </w:tc>
      <w:tc>
        <w:tcPr>
          <w:tcW w:w="0" w:type="auto"/>
          <w:vAlign w:val="bottom"/>
        </w:tcPr>
        <w:p w14:paraId="49A04F8D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1CF140F1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6E094235" w14:textId="77777777" w:rsidTr="00BF0BC4">
      <w:tc>
        <w:tcPr>
          <w:tcW w:w="1908" w:type="dxa"/>
        </w:tcPr>
        <w:p w14:paraId="7335051E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7333D39" wp14:editId="03C0AD18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54125844" w14:textId="4E0B871C" w:rsidR="00DC4D2F" w:rsidRDefault="00DC4600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5ED11905" w14:textId="7E0E999B" w:rsidR="00DC4D2F" w:rsidRDefault="00DC4600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Assem3</w:t>
          </w:r>
        </w:p>
      </w:tc>
      <w:tc>
        <w:tcPr>
          <w:tcW w:w="360" w:type="dxa"/>
          <w:vAlign w:val="bottom"/>
        </w:tcPr>
        <w:p w14:paraId="16B9B95F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43DDD24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FC371" w14:textId="77777777" w:rsidR="00FA607E" w:rsidRDefault="00FA607E" w:rsidP="00F25CD7">
      <w:pPr>
        <w:spacing w:after="0" w:line="240" w:lineRule="auto"/>
      </w:pPr>
      <w:r>
        <w:separator/>
      </w:r>
    </w:p>
  </w:footnote>
  <w:footnote w:type="continuationSeparator" w:id="0">
    <w:p w14:paraId="358925FC" w14:textId="77777777" w:rsidR="00FA607E" w:rsidRDefault="00FA607E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00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2EF1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4C22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600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A607E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2F17"/>
  <w15:docId w15:val="{B017CC13-72D9-4F7E-BB59-BF73F399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os\Documents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40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Mahmoud Ayman</dc:creator>
  <cp:lastModifiedBy>Abd-Elrhman Omar Abd-Elhalem Abd-Elhafez Sallam 1806923</cp:lastModifiedBy>
  <cp:revision>2</cp:revision>
  <dcterms:created xsi:type="dcterms:W3CDTF">2023-01-30T19:27:00Z</dcterms:created>
  <dcterms:modified xsi:type="dcterms:W3CDTF">2023-01-31T02:26:00Z</dcterms:modified>
</cp:coreProperties>
</file>